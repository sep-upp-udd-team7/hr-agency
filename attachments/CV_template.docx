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674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2922"/>
        <w:gridCol w:w="699"/>
        <w:gridCol w:w="5981"/>
      </w:tblGrid>
      <w:tr w:rsidR="00B93310" w:rsidRPr="004213A9" w14:paraId="0F77BB8B" w14:textId="77777777" w:rsidTr="00685884">
        <w:tc>
          <w:tcPr>
            <w:tcW w:w="2922" w:type="dxa"/>
          </w:tcPr>
          <w:p w14:paraId="63B23553" w14:textId="0D3C4692" w:rsidR="00B93310" w:rsidRDefault="00B93310" w:rsidP="005A597E">
            <w:pPr>
              <w:pStyle w:val="Heading7"/>
            </w:pPr>
          </w:p>
          <w:p w14:paraId="5C6C1518" w14:textId="77777777" w:rsidR="004823C9" w:rsidRPr="004823C9" w:rsidRDefault="004823C9" w:rsidP="004823C9"/>
          <w:tbl>
            <w:tblPr>
              <w:tblpPr w:leftFromText="180" w:rightFromText="180" w:vertAnchor="text" w:horzAnchor="margin" w:tblpY="611"/>
              <w:tblOverlap w:val="never"/>
              <w:tblW w:w="3001" w:type="dxa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01"/>
            </w:tblGrid>
            <w:tr w:rsidR="002257D9" w:rsidRPr="004213A9" w14:paraId="5C87F2D3" w14:textId="77777777" w:rsidTr="00275FEA">
              <w:trPr>
                <w:trHeight w:val="567"/>
              </w:trPr>
              <w:tc>
                <w:tcPr>
                  <w:tcW w:w="3001" w:type="dxa"/>
                  <w:tcBorders>
                    <w:top w:val="single" w:sz="4" w:space="0" w:color="37B6AE" w:themeColor="accent1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2270CD7D" w14:textId="77777777" w:rsidR="002257D9" w:rsidRPr="0034615F" w:rsidRDefault="002257D9" w:rsidP="002257D9">
                  <w:pPr>
                    <w:pStyle w:val="Heading3"/>
                    <w:ind w:right="-57"/>
                    <w:rPr>
                      <w:rFonts w:ascii="Arial" w:hAnsi="Arial" w:cs="Arial"/>
                      <w:sz w:val="24"/>
                    </w:rPr>
                  </w:pPr>
                  <w:r w:rsidRPr="0034615F">
                    <w:rPr>
                      <w:rStyle w:val="Heading6Char"/>
                      <w:sz w:val="24"/>
                    </w:rPr>
                    <w:t>EMAIL</w:t>
                  </w:r>
                  <w:r w:rsidRPr="0034615F">
                    <w:rPr>
                      <w:rFonts w:ascii="Arial" w:hAnsi="Arial" w:cs="Arial"/>
                      <w:sz w:val="24"/>
                    </w:rPr>
                    <w:t>:</w:t>
                  </w:r>
                </w:p>
              </w:tc>
            </w:tr>
            <w:tr w:rsidR="002257D9" w:rsidRPr="004213A9" w14:paraId="572FC7E5" w14:textId="77777777" w:rsidTr="00275FEA">
              <w:trPr>
                <w:trHeight w:val="237"/>
              </w:trPr>
              <w:tc>
                <w:tcPr>
                  <w:tcW w:w="3001" w:type="dxa"/>
                  <w:tcBorders>
                    <w:top w:val="nil"/>
                    <w:bottom w:val="single" w:sz="4" w:space="0" w:color="37B6AE" w:themeColor="accent1"/>
                  </w:tcBorders>
                  <w:tcMar>
                    <w:top w:w="115" w:type="dxa"/>
                    <w:bottom w:w="0" w:type="dxa"/>
                  </w:tcMar>
                </w:tcPr>
                <w:p w14:paraId="667B6E41" w14:textId="77777777" w:rsidR="002257D9" w:rsidRPr="00161F5E" w:rsidRDefault="002257D9" w:rsidP="002257D9">
                  <w:pPr>
                    <w:rPr>
                      <w:b/>
                      <w:bCs/>
                    </w:rPr>
                  </w:pPr>
                  <w:r w:rsidRPr="00161F5E">
                    <w:rPr>
                      <w:b/>
                      <w:bCs/>
                    </w:rPr>
                    <w:t>${email}</w:t>
                  </w:r>
                </w:p>
                <w:p w14:paraId="28419925" w14:textId="77777777" w:rsidR="002257D9" w:rsidRDefault="002257D9" w:rsidP="002257D9">
                  <w:pPr>
                    <w:rPr>
                      <w:b/>
                      <w:bCs/>
                    </w:rPr>
                  </w:pPr>
                </w:p>
                <w:p w14:paraId="779CD8A2" w14:textId="77777777" w:rsidR="002257D9" w:rsidRPr="0073721F" w:rsidRDefault="002257D9" w:rsidP="002257D9">
                  <w:pPr>
                    <w:rPr>
                      <w:b/>
                      <w:bCs/>
                    </w:rPr>
                  </w:pPr>
                </w:p>
              </w:tc>
            </w:tr>
            <w:tr w:rsidR="002257D9" w:rsidRPr="004213A9" w14:paraId="304893D6" w14:textId="77777777" w:rsidTr="00275FEA">
              <w:trPr>
                <w:trHeight w:val="554"/>
              </w:trPr>
              <w:tc>
                <w:tcPr>
                  <w:tcW w:w="3001" w:type="dxa"/>
                  <w:tcBorders>
                    <w:top w:val="single" w:sz="4" w:space="0" w:color="37B6AE" w:themeColor="accent1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DD10D28" w14:textId="77777777" w:rsidR="002257D9" w:rsidRPr="0034615F" w:rsidRDefault="002257D9" w:rsidP="002257D9">
                  <w:pPr>
                    <w:pStyle w:val="Heading6"/>
                    <w:rPr>
                      <w:sz w:val="24"/>
                      <w:szCs w:val="24"/>
                    </w:rPr>
                  </w:pPr>
                  <w:r w:rsidRPr="0034615F">
                    <w:rPr>
                      <w:sz w:val="24"/>
                      <w:szCs w:val="24"/>
                    </w:rPr>
                    <w:t>ADRESA:</w:t>
                  </w:r>
                </w:p>
                <w:p w14:paraId="27F265C4" w14:textId="77777777" w:rsidR="002257D9" w:rsidRPr="00161F5E" w:rsidRDefault="002257D9" w:rsidP="002257D9">
                  <w:pPr>
                    <w:pStyle w:val="Heading3"/>
                    <w:ind w:left="360" w:right="-57"/>
                    <w:jc w:val="both"/>
                    <w:rPr>
                      <w:rFonts w:ascii="Arial" w:hAnsi="Arial" w:cs="Arial"/>
                      <w:b/>
                      <w:bCs/>
                    </w:rPr>
                  </w:pPr>
                </w:p>
                <w:p w14:paraId="1936C674" w14:textId="77777777" w:rsidR="002257D9" w:rsidRPr="00161F5E" w:rsidRDefault="002257D9" w:rsidP="002257D9">
                  <w:pPr>
                    <w:rPr>
                      <w:b/>
                      <w:bCs/>
                    </w:rPr>
                  </w:pPr>
                  <w:r w:rsidRPr="00161F5E">
                    <w:rPr>
                      <w:b/>
                      <w:bCs/>
                    </w:rPr>
                    <w:t>${ulica}</w:t>
                  </w:r>
                </w:p>
                <w:p w14:paraId="65681719" w14:textId="77777777" w:rsidR="002257D9" w:rsidRPr="00161F5E" w:rsidRDefault="002257D9" w:rsidP="002257D9">
                  <w:pPr>
                    <w:rPr>
                      <w:b/>
                      <w:bCs/>
                    </w:rPr>
                  </w:pPr>
                  <w:r w:rsidRPr="00161F5E">
                    <w:rPr>
                      <w:b/>
                      <w:bCs/>
                    </w:rPr>
                    <w:t>${grad}</w:t>
                  </w:r>
                </w:p>
                <w:p w14:paraId="5F147E92" w14:textId="27769DA1" w:rsidR="002257D9" w:rsidRPr="002257D9" w:rsidRDefault="002257D9" w:rsidP="002257D9">
                  <w:pPr>
                    <w:rPr>
                      <w:b/>
                      <w:bCs/>
                    </w:rPr>
                  </w:pPr>
                  <w:r w:rsidRPr="00161F5E">
                    <w:rPr>
                      <w:b/>
                      <w:bCs/>
                    </w:rPr>
                    <w:t>${drzava}</w:t>
                  </w:r>
                </w:p>
              </w:tc>
            </w:tr>
            <w:tr w:rsidR="002257D9" w:rsidRPr="004213A9" w14:paraId="68FAA57C" w14:textId="77777777" w:rsidTr="00275FEA">
              <w:trPr>
                <w:trHeight w:val="1025"/>
              </w:trPr>
              <w:tc>
                <w:tcPr>
                  <w:tcW w:w="3001" w:type="dxa"/>
                  <w:tcBorders>
                    <w:top w:val="nil"/>
                    <w:bottom w:val="single" w:sz="4" w:space="0" w:color="37B6AE" w:themeColor="accent1"/>
                  </w:tcBorders>
                  <w:tcMar>
                    <w:top w:w="115" w:type="dxa"/>
                    <w:bottom w:w="0" w:type="dxa"/>
                  </w:tcMar>
                </w:tcPr>
                <w:p w14:paraId="7425CB71" w14:textId="77777777" w:rsidR="002257D9" w:rsidRPr="0073721F" w:rsidRDefault="002257D9" w:rsidP="002257D9">
                  <w:pPr>
                    <w:jc w:val="both"/>
                    <w:rPr>
                      <w:b/>
                      <w:bCs/>
                    </w:rPr>
                  </w:pPr>
                </w:p>
              </w:tc>
            </w:tr>
            <w:tr w:rsidR="002257D9" w:rsidRPr="004213A9" w14:paraId="6EC90C9D" w14:textId="77777777" w:rsidTr="00275FEA">
              <w:trPr>
                <w:trHeight w:val="1305"/>
              </w:trPr>
              <w:tc>
                <w:tcPr>
                  <w:tcW w:w="3001" w:type="dxa"/>
                  <w:tcBorders>
                    <w:top w:val="single" w:sz="4" w:space="0" w:color="37B6AE" w:themeColor="accent1"/>
                    <w:bottom w:val="single" w:sz="4" w:space="0" w:color="37B6AE" w:themeColor="accent1"/>
                  </w:tcBorders>
                  <w:tcMar>
                    <w:top w:w="360" w:type="dxa"/>
                    <w:bottom w:w="0" w:type="dxa"/>
                  </w:tcMar>
                </w:tcPr>
                <w:p w14:paraId="399BD652" w14:textId="2A79EA52" w:rsidR="002257D9" w:rsidRPr="0034615F" w:rsidRDefault="002257D9" w:rsidP="002257D9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34615F">
                    <w:rPr>
                      <w:rStyle w:val="Heading6Char"/>
                      <w:sz w:val="24"/>
                      <w:szCs w:val="24"/>
                    </w:rPr>
                    <w:t>TELEFON</w:t>
                  </w:r>
                  <w:r w:rsidRPr="0034615F">
                    <w:rPr>
                      <w:rFonts w:ascii="Arial" w:hAnsi="Arial" w:cs="Arial"/>
                      <w:sz w:val="24"/>
                      <w:szCs w:val="24"/>
                    </w:rPr>
                    <w:t>:</w:t>
                  </w:r>
                </w:p>
                <w:p w14:paraId="2871C9C1" w14:textId="5FC592C1" w:rsidR="002257D9" w:rsidRPr="00161F5E" w:rsidRDefault="002257D9" w:rsidP="002257D9">
                  <w:pPr>
                    <w:rPr>
                      <w:b/>
                      <w:bCs/>
                    </w:rPr>
                  </w:pPr>
                  <w:r w:rsidRPr="00161F5E">
                    <w:rPr>
                      <w:b/>
                      <w:bCs/>
                    </w:rPr>
                    <w:t>${telefon}</w:t>
                  </w:r>
                </w:p>
                <w:p w14:paraId="3055B18E" w14:textId="77777777" w:rsidR="002257D9" w:rsidRDefault="002257D9" w:rsidP="002257D9">
                  <w:pPr>
                    <w:rPr>
                      <w:b/>
                      <w:bCs/>
                    </w:rPr>
                  </w:pPr>
                </w:p>
                <w:p w14:paraId="1107AEC9" w14:textId="77777777" w:rsidR="002257D9" w:rsidRPr="004213A9" w:rsidRDefault="002257D9" w:rsidP="002257D9"/>
              </w:tc>
            </w:tr>
            <w:tr w:rsidR="002257D9" w:rsidRPr="004213A9" w14:paraId="3FD3BBA7" w14:textId="77777777" w:rsidTr="00275FEA">
              <w:trPr>
                <w:trHeight w:val="224"/>
              </w:trPr>
              <w:tc>
                <w:tcPr>
                  <w:tcW w:w="3001" w:type="dxa"/>
                  <w:tcBorders>
                    <w:top w:val="single" w:sz="4" w:space="0" w:color="37B6AE" w:themeColor="accent1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31F5DAB2" w14:textId="77777777" w:rsidR="002257D9" w:rsidRPr="004213A9" w:rsidRDefault="002257D9" w:rsidP="002257D9">
                  <w:pPr>
                    <w:pStyle w:val="Information"/>
                    <w:ind w:right="-57"/>
                    <w:rPr>
                      <w:rFonts w:ascii="Arial" w:hAnsi="Arial" w:cs="Arial"/>
                    </w:rPr>
                  </w:pPr>
                </w:p>
              </w:tc>
            </w:tr>
            <w:tr w:rsidR="002257D9" w:rsidRPr="004213A9" w14:paraId="07140692" w14:textId="77777777" w:rsidTr="00275FEA">
              <w:trPr>
                <w:trHeight w:val="23"/>
              </w:trPr>
              <w:tc>
                <w:tcPr>
                  <w:tcW w:w="3001" w:type="dxa"/>
                  <w:tcBorders>
                    <w:top w:val="nil"/>
                    <w:bottom w:val="single" w:sz="4" w:space="0" w:color="FFFFFF" w:themeColor="background1"/>
                  </w:tcBorders>
                  <w:tcMar>
                    <w:top w:w="288" w:type="dxa"/>
                    <w:bottom w:w="374" w:type="dxa"/>
                  </w:tcMar>
                </w:tcPr>
                <w:p w14:paraId="38D2B91B" w14:textId="7F47D1DD" w:rsidR="00676D48" w:rsidRPr="004213A9" w:rsidRDefault="00676D48" w:rsidP="002257D9">
                  <w:pPr>
                    <w:pStyle w:val="Heading3"/>
                    <w:ind w:right="-57"/>
                    <w:jc w:val="both"/>
                    <w:rPr>
                      <w:rFonts w:ascii="Arial" w:eastAsiaTheme="minorHAnsi" w:hAnsi="Arial" w:cs="Arial"/>
                      <w:szCs w:val="18"/>
                    </w:rPr>
                  </w:pPr>
                </w:p>
              </w:tc>
            </w:tr>
            <w:tr w:rsidR="002257D9" w:rsidRPr="004213A9" w14:paraId="6A6D2C83" w14:textId="77777777" w:rsidTr="00275FEA">
              <w:trPr>
                <w:trHeight w:val="22"/>
              </w:trPr>
              <w:tc>
                <w:tcPr>
                  <w:tcW w:w="3001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</w:tcBorders>
                  <w:tcMar>
                    <w:top w:w="374" w:type="dxa"/>
                    <w:bottom w:w="115" w:type="dxa"/>
                  </w:tcMar>
                </w:tcPr>
                <w:p w14:paraId="264CC6A3" w14:textId="77777777" w:rsidR="002257D9" w:rsidRPr="004213A9" w:rsidRDefault="002257D9" w:rsidP="002257D9">
                  <w:pPr>
                    <w:ind w:right="-57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2257D9" w:rsidRPr="004213A9" w14:paraId="45D56355" w14:textId="77777777" w:rsidTr="00275FEA">
              <w:trPr>
                <w:trHeight w:val="19"/>
              </w:trPr>
              <w:tc>
                <w:tcPr>
                  <w:tcW w:w="3001" w:type="dxa"/>
                  <w:tcBorders>
                    <w:top w:val="single" w:sz="4" w:space="0" w:color="FFFFFF" w:themeColor="background1"/>
                    <w:bottom w:val="single" w:sz="4" w:space="0" w:color="FFFFFF" w:themeColor="background1"/>
                  </w:tcBorders>
                  <w:tcMar>
                    <w:top w:w="374" w:type="dxa"/>
                    <w:bottom w:w="115" w:type="dxa"/>
                  </w:tcMar>
                </w:tcPr>
                <w:p w14:paraId="79517A7F" w14:textId="77777777" w:rsidR="002257D9" w:rsidRPr="004213A9" w:rsidRDefault="002257D9" w:rsidP="002257D9">
                  <w:pPr>
                    <w:pStyle w:val="GraphicElement"/>
                    <w:ind w:right="-57"/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</w:tbl>
          <w:p w14:paraId="2B999F91" w14:textId="77777777" w:rsidR="00B93310" w:rsidRPr="004213A9" w:rsidRDefault="00B93310" w:rsidP="00685884">
            <w:pPr>
              <w:ind w:right="-57"/>
              <w:rPr>
                <w:rFonts w:ascii="Arial" w:hAnsi="Arial" w:cs="Arial"/>
              </w:rPr>
            </w:pPr>
          </w:p>
        </w:tc>
        <w:tc>
          <w:tcPr>
            <w:tcW w:w="699" w:type="dxa"/>
          </w:tcPr>
          <w:p w14:paraId="3F8B5711" w14:textId="369AEF8A" w:rsidR="00B93310" w:rsidRPr="004213A9" w:rsidRDefault="00B93310" w:rsidP="00685884">
            <w:pPr>
              <w:rPr>
                <w:rFonts w:ascii="Arial" w:hAnsi="Arial" w:cs="Arial"/>
              </w:rPr>
            </w:pPr>
          </w:p>
        </w:tc>
        <w:tc>
          <w:tcPr>
            <w:tcW w:w="5981" w:type="dxa"/>
          </w:tcPr>
          <w:tbl>
            <w:tblPr>
              <w:tblpPr w:leftFromText="180" w:rightFromText="180" w:vertAnchor="page" w:horzAnchor="margin" w:tblpY="1201"/>
              <w:tblOverlap w:val="never"/>
              <w:tblW w:w="6047" w:type="dxa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6"/>
              <w:gridCol w:w="5915"/>
              <w:gridCol w:w="66"/>
            </w:tblGrid>
            <w:tr w:rsidR="002257D9" w:rsidRPr="004213A9" w14:paraId="68A073E6" w14:textId="77777777" w:rsidTr="00275FEA">
              <w:trPr>
                <w:gridBefore w:val="1"/>
                <w:wBefore w:w="66" w:type="dxa"/>
                <w:trHeight w:val="1560"/>
              </w:trPr>
              <w:tc>
                <w:tcPr>
                  <w:tcW w:w="5981" w:type="dxa"/>
                  <w:gridSpan w:val="2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74D9E20F" w14:textId="77777777" w:rsidR="002257D9" w:rsidRPr="004213A9" w:rsidRDefault="00000000" w:rsidP="00524E0C">
                  <w:pPr>
                    <w:pStyle w:val="Heading2"/>
                    <w:spacing w:line="240" w:lineRule="auto"/>
                    <w:ind w:left="-1045" w:firstLine="1045"/>
                    <w:rPr>
                      <w:rFonts w:ascii="Arial" w:hAnsi="Arial" w:cs="Arial"/>
                    </w:rPr>
                  </w:pPr>
                  <w:sdt>
                    <w:sdtPr>
                      <w:rPr>
                        <w:rFonts w:ascii="Arial" w:hAnsi="Arial" w:cs="Arial"/>
                      </w:rPr>
                      <w:alias w:val="Experience:"/>
                      <w:tag w:val="Experience:"/>
                      <w:id w:val="1217937480"/>
                      <w:placeholder>
                        <w:docPart w:val="44FBAFEB7E782B49A0136F2E437176D0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2257D9" w:rsidRPr="004213A9">
                        <w:rPr>
                          <w:rFonts w:ascii="Arial" w:hAnsi="Arial" w:cs="Arial"/>
                          <w:lang w:val="en-GB" w:bidi="en-GB"/>
                        </w:rPr>
                        <w:t>Experience</w:t>
                      </w:r>
                    </w:sdtContent>
                  </w:sdt>
                  <w:r w:rsidR="002257D9" w:rsidRPr="004213A9">
                    <w:rPr>
                      <w:rFonts w:ascii="Arial" w:hAnsi="Arial" w:cs="Arial"/>
                    </w:rPr>
                    <w:t xml:space="preserve"> </w:t>
                  </w:r>
                </w:p>
                <w:p w14:paraId="65C24365" w14:textId="77777777" w:rsidR="002257D9" w:rsidRPr="00BF75B8" w:rsidRDefault="002257D9" w:rsidP="002257D9">
                  <w:pPr>
                    <w:pStyle w:val="Heading4"/>
                    <w:rPr>
                      <w:b w:val="0"/>
                      <w:bCs/>
                    </w:rPr>
                  </w:pPr>
                  <w:r w:rsidRPr="00BF75B8">
                    <w:rPr>
                      <w:b w:val="0"/>
                      <w:bCs/>
                    </w:rPr>
                    <w:t>${posao}</w:t>
                  </w:r>
                </w:p>
              </w:tc>
            </w:tr>
            <w:tr w:rsidR="002257D9" w:rsidRPr="004213A9" w14:paraId="60687B62" w14:textId="77777777" w:rsidTr="00275FEA">
              <w:trPr>
                <w:gridAfter w:val="1"/>
                <w:wAfter w:w="66" w:type="dxa"/>
                <w:trHeight w:val="2602"/>
              </w:trPr>
              <w:tc>
                <w:tcPr>
                  <w:tcW w:w="5981" w:type="dxa"/>
                  <w:gridSpan w:val="2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6E8B2235" w14:textId="77777777" w:rsidR="002257D9" w:rsidRPr="004213A9" w:rsidRDefault="00000000" w:rsidP="00524E0C">
                  <w:pPr>
                    <w:pStyle w:val="Heading2"/>
                    <w:spacing w:line="240" w:lineRule="auto"/>
                    <w:rPr>
                      <w:rFonts w:ascii="Arial" w:hAnsi="Arial" w:cs="Arial"/>
                    </w:rPr>
                  </w:pPr>
                  <w:sdt>
                    <w:sdtPr>
                      <w:rPr>
                        <w:rFonts w:ascii="Arial" w:hAnsi="Arial" w:cs="Arial"/>
                      </w:rPr>
                      <w:alias w:val="Education:"/>
                      <w:tag w:val="Education:"/>
                      <w:id w:val="1349516922"/>
                      <w:placeholder>
                        <w:docPart w:val="D8678F2D64D0B74CB0428D4AC12359EE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2257D9" w:rsidRPr="004213A9">
                        <w:rPr>
                          <w:rFonts w:ascii="Arial" w:hAnsi="Arial" w:cs="Arial"/>
                          <w:lang w:val="en-GB" w:bidi="en-GB"/>
                        </w:rPr>
                        <w:t>Education</w:t>
                      </w:r>
                    </w:sdtContent>
                  </w:sdt>
                  <w:r w:rsidR="002257D9" w:rsidRPr="004213A9">
                    <w:rPr>
                      <w:rFonts w:ascii="Arial" w:hAnsi="Arial" w:cs="Arial"/>
                    </w:rPr>
                    <w:t xml:space="preserve"> </w:t>
                  </w:r>
                </w:p>
                <w:p w14:paraId="6AAC3B6B" w14:textId="77777777" w:rsidR="002257D9" w:rsidRPr="00161F5E" w:rsidRDefault="002257D9" w:rsidP="002257D9">
                  <w:pPr>
                    <w:pStyle w:val="Heading4"/>
                    <w:rPr>
                      <w:rFonts w:ascii="Arial" w:hAnsi="Arial" w:cs="Arial"/>
                      <w:b w:val="0"/>
                      <w:bCs/>
                    </w:rPr>
                  </w:pPr>
                  <w:r w:rsidRPr="00161F5E">
                    <w:rPr>
                      <w:rFonts w:ascii="Arial" w:hAnsi="Arial" w:cs="Arial"/>
                      <w:b w:val="0"/>
                      <w:bCs/>
                    </w:rPr>
                    <w:t>${obrazovanje}</w:t>
                  </w:r>
                </w:p>
                <w:p w14:paraId="6C7074ED" w14:textId="7AA6BAE9" w:rsidR="002257D9" w:rsidRPr="004213A9" w:rsidRDefault="00000000" w:rsidP="002257D9">
                  <w:pPr>
                    <w:pStyle w:val="Heading5"/>
                    <w:rPr>
                      <w:rFonts w:ascii="Arial" w:hAnsi="Arial" w:cs="Arial"/>
                    </w:rPr>
                  </w:pPr>
                  <w:sdt>
                    <w:sdtPr>
                      <w:rPr>
                        <w:rFonts w:ascii="Arial" w:hAnsi="Arial" w:cs="Arial"/>
                      </w:rPr>
                      <w:alias w:val="University or College:"/>
                      <w:tag w:val="University or College:"/>
                      <w:id w:val="-741416646"/>
                      <w:placeholder>
                        <w:docPart w:val="A700F5D1D9C50F45ABA5F1F4FE771854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2257D9" w:rsidRPr="004213A9">
                        <w:rPr>
                          <w:rFonts w:ascii="Arial" w:hAnsi="Arial" w:cs="Arial"/>
                          <w:lang w:val="en-GB" w:bidi="en-GB"/>
                        </w:rPr>
                        <w:t>University or College</w:t>
                      </w:r>
                    </w:sdtContent>
                  </w:sdt>
                  <w:r w:rsidR="0013736D">
                    <w:rPr>
                      <w:rFonts w:ascii="Arial" w:hAnsi="Arial" w:cs="Arial"/>
                    </w:rPr>
                    <w:t xml:space="preserve"> </w:t>
                  </w:r>
                </w:p>
                <w:p w14:paraId="31428802" w14:textId="77777777" w:rsidR="002257D9" w:rsidRPr="004213A9" w:rsidRDefault="00000000" w:rsidP="002257D9">
                  <w:pPr>
                    <w:rPr>
                      <w:rFonts w:ascii="Arial" w:hAnsi="Arial" w:cs="Arial"/>
                    </w:rPr>
                  </w:pPr>
                  <w:sdt>
                    <w:sdtPr>
                      <w:rPr>
                        <w:rFonts w:ascii="Arial" w:hAnsi="Arial" w:cs="Arial"/>
                      </w:rPr>
                      <w:alias w:val="Education Details:"/>
                      <w:tag w:val="Education Details:"/>
                      <w:id w:val="-670642327"/>
                      <w:placeholder>
                        <w:docPart w:val="5554EC127FA3C643BE079D524ABB99E9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2257D9" w:rsidRPr="004213A9">
                        <w:rPr>
                          <w:rFonts w:ascii="Arial" w:hAnsi="Arial" w:cs="Arial"/>
                          <w:lang w:val="en-GB" w:bidi="en-GB"/>
                        </w:rPr>
                        <w:t>You might want to include your marks here and a brief summary of relevant coursework, awards and honours.</w:t>
                      </w:r>
                    </w:sdtContent>
                  </w:sdt>
                </w:p>
              </w:tc>
            </w:tr>
            <w:tr w:rsidR="002257D9" w:rsidRPr="004213A9" w14:paraId="78D5AB9C" w14:textId="77777777" w:rsidTr="00275FEA">
              <w:trPr>
                <w:gridAfter w:val="1"/>
                <w:wAfter w:w="66" w:type="dxa"/>
              </w:trPr>
              <w:tc>
                <w:tcPr>
                  <w:tcW w:w="5981" w:type="dxa"/>
                  <w:gridSpan w:val="2"/>
                </w:tcPr>
                <w:p w14:paraId="23524375" w14:textId="77777777" w:rsidR="002257D9" w:rsidRPr="004213A9" w:rsidRDefault="002257D9" w:rsidP="00524E0C">
                  <w:pPr>
                    <w:pStyle w:val="Heading2"/>
                    <w:spacing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Skills </w:t>
                  </w:r>
                </w:p>
                <w:p w14:paraId="25F2A5B7" w14:textId="77777777" w:rsidR="002257D9" w:rsidRPr="00676D48" w:rsidRDefault="002257D9" w:rsidP="00161F5E">
                  <w:pPr>
                    <w:pStyle w:val="Heading4"/>
                    <w:rPr>
                      <w:b w:val="0"/>
                      <w:bCs/>
                      <w:lang w:val="en-GB"/>
                    </w:rPr>
                  </w:pPr>
                  <w:r w:rsidRPr="00676D48">
                    <w:rPr>
                      <w:b w:val="0"/>
                      <w:bCs/>
                    </w:rPr>
                    <w:t>${communication}</w:t>
                  </w:r>
                </w:p>
                <w:p w14:paraId="68CC1886" w14:textId="77777777" w:rsidR="002257D9" w:rsidRPr="004213A9" w:rsidRDefault="002257D9" w:rsidP="002257D9">
                  <w:pPr>
                    <w:rPr>
                      <w:rFonts w:ascii="Arial" w:hAnsi="Arial" w:cs="Arial"/>
                    </w:rPr>
                  </w:pPr>
                </w:p>
              </w:tc>
            </w:tr>
          </w:tbl>
          <w:p w14:paraId="2CB0A35C" w14:textId="77777777" w:rsidR="008F6337" w:rsidRPr="004213A9" w:rsidRDefault="008F6337" w:rsidP="00685884">
            <w:pPr>
              <w:rPr>
                <w:rFonts w:ascii="Arial" w:hAnsi="Arial" w:cs="Arial"/>
              </w:rPr>
            </w:pPr>
          </w:p>
        </w:tc>
      </w:tr>
    </w:tbl>
    <w:p w14:paraId="7F628308" w14:textId="7492D182" w:rsidR="00E941EF" w:rsidRPr="004213A9" w:rsidRDefault="00685884" w:rsidP="00ED5752">
      <w:pPr>
        <w:pStyle w:val="Heading2"/>
        <w:tabs>
          <w:tab w:val="left" w:pos="2012"/>
          <w:tab w:val="center" w:pos="4801"/>
        </w:tabs>
        <w:ind w:right="-463"/>
      </w:pPr>
      <w:r>
        <w:t xml:space="preserve">CV DOKUMENT </w:t>
      </w:r>
      <w:r w:rsidRPr="004F169A">
        <w:rPr>
          <w:rFonts w:ascii="Arial" w:hAnsi="Arial" w:cs="Arial"/>
          <w:b/>
          <w:bCs/>
        </w:rPr>
        <w:t>${ime} ${prezime}</w:t>
      </w:r>
    </w:p>
    <w:sectPr w:rsidR="00E941EF" w:rsidRPr="004213A9" w:rsidSect="00275FEA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2830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D56F3" w14:textId="77777777" w:rsidR="00302158" w:rsidRDefault="00302158" w:rsidP="003856C9">
      <w:pPr>
        <w:spacing w:after="0" w:line="240" w:lineRule="auto"/>
      </w:pPr>
      <w:r>
        <w:separator/>
      </w:r>
    </w:p>
  </w:endnote>
  <w:endnote w:type="continuationSeparator" w:id="0">
    <w:p w14:paraId="4A8D3697" w14:textId="77777777" w:rsidR="00302158" w:rsidRDefault="00302158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3D8C0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1AE6A39E" wp14:editId="1D1F952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0E7F461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1BnfBkAAGe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en-GB" w:bidi="en-GB"/>
          </w:rPr>
          <w:fldChar w:fldCharType="begin"/>
        </w:r>
        <w:r w:rsidR="001765FE">
          <w:rPr>
            <w:lang w:val="en-GB" w:bidi="en-GB"/>
          </w:rPr>
          <w:instrText xml:space="preserve"> PAGE   \* MERGEFORMAT </w:instrText>
        </w:r>
        <w:r w:rsidR="001765FE">
          <w:rPr>
            <w:lang w:val="en-GB" w:bidi="en-GB"/>
          </w:rPr>
          <w:fldChar w:fldCharType="separate"/>
        </w:r>
        <w:r w:rsidR="00BE70F7">
          <w:rPr>
            <w:noProof/>
            <w:lang w:val="en-GB" w:bidi="en-GB"/>
          </w:rPr>
          <w:t>2</w:t>
        </w:r>
        <w:r w:rsidR="001765FE">
          <w:rPr>
            <w:noProof/>
            <w:lang w:val="en-GB" w:bidi="en-GB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BA73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4D56EBAD" wp14:editId="1A9C234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3247EA8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63B14" w14:textId="77777777" w:rsidR="00302158" w:rsidRDefault="00302158" w:rsidP="003856C9">
      <w:pPr>
        <w:spacing w:after="0" w:line="240" w:lineRule="auto"/>
      </w:pPr>
      <w:r>
        <w:separator/>
      </w:r>
    </w:p>
  </w:footnote>
  <w:footnote w:type="continuationSeparator" w:id="0">
    <w:p w14:paraId="00B0B5C3" w14:textId="77777777" w:rsidR="00302158" w:rsidRDefault="00302158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1D9D9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62FBBD4A" wp14:editId="6E99BCA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5CF101C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4AA2E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5FAAC2B3" wp14:editId="34FC47B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5AEECE5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alt="Home" style="width:24.9pt;height:24.9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" o:bullet="t">
        <v:imagedata r:id="rId1" o:title=""/>
      </v:shape>
    </w:pict>
  </w:numPicBullet>
  <w:abstractNum w:abstractNumId="0" w15:restartNumberingAfterBreak="0">
    <w:nsid w:val="4F792810"/>
    <w:multiLevelType w:val="hybridMultilevel"/>
    <w:tmpl w:val="640A54CA"/>
    <w:lvl w:ilvl="0" w:tplc="362A58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94A8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46E7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349A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7AE2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E059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405D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642B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0895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470900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26"/>
    <w:rsid w:val="0002117E"/>
    <w:rsid w:val="00052BE1"/>
    <w:rsid w:val="0007412A"/>
    <w:rsid w:val="0010199E"/>
    <w:rsid w:val="0013736D"/>
    <w:rsid w:val="00161F5E"/>
    <w:rsid w:val="001765FE"/>
    <w:rsid w:val="001859BC"/>
    <w:rsid w:val="0019561F"/>
    <w:rsid w:val="001A20A6"/>
    <w:rsid w:val="001B32D2"/>
    <w:rsid w:val="001D2892"/>
    <w:rsid w:val="001D35BB"/>
    <w:rsid w:val="001E697D"/>
    <w:rsid w:val="002257D9"/>
    <w:rsid w:val="00253F6B"/>
    <w:rsid w:val="002725D6"/>
    <w:rsid w:val="00275FEA"/>
    <w:rsid w:val="00293B83"/>
    <w:rsid w:val="002A3621"/>
    <w:rsid w:val="002B0CB4"/>
    <w:rsid w:val="002B3890"/>
    <w:rsid w:val="002B7747"/>
    <w:rsid w:val="002C77B9"/>
    <w:rsid w:val="002F485A"/>
    <w:rsid w:val="00302158"/>
    <w:rsid w:val="003053D9"/>
    <w:rsid w:val="00315A0C"/>
    <w:rsid w:val="00331D97"/>
    <w:rsid w:val="0034615F"/>
    <w:rsid w:val="0035493D"/>
    <w:rsid w:val="0037163A"/>
    <w:rsid w:val="003856C9"/>
    <w:rsid w:val="00396369"/>
    <w:rsid w:val="003E66F5"/>
    <w:rsid w:val="003F4D31"/>
    <w:rsid w:val="004213A9"/>
    <w:rsid w:val="0043426C"/>
    <w:rsid w:val="00441EB9"/>
    <w:rsid w:val="00463463"/>
    <w:rsid w:val="00473EF8"/>
    <w:rsid w:val="004760E5"/>
    <w:rsid w:val="004823C9"/>
    <w:rsid w:val="004D22BB"/>
    <w:rsid w:val="004F169A"/>
    <w:rsid w:val="005152F2"/>
    <w:rsid w:val="00524E0C"/>
    <w:rsid w:val="0052614D"/>
    <w:rsid w:val="00534E4E"/>
    <w:rsid w:val="00551D35"/>
    <w:rsid w:val="00557019"/>
    <w:rsid w:val="005674AC"/>
    <w:rsid w:val="00594909"/>
    <w:rsid w:val="005A1E51"/>
    <w:rsid w:val="005A597E"/>
    <w:rsid w:val="005A7E57"/>
    <w:rsid w:val="00604A14"/>
    <w:rsid w:val="00616FF4"/>
    <w:rsid w:val="00636013"/>
    <w:rsid w:val="00676D48"/>
    <w:rsid w:val="00685884"/>
    <w:rsid w:val="006A3CE7"/>
    <w:rsid w:val="006A442B"/>
    <w:rsid w:val="006A5582"/>
    <w:rsid w:val="006D4AC4"/>
    <w:rsid w:val="006F7C26"/>
    <w:rsid w:val="0073721F"/>
    <w:rsid w:val="0073781D"/>
    <w:rsid w:val="00743379"/>
    <w:rsid w:val="007458E9"/>
    <w:rsid w:val="00762C1D"/>
    <w:rsid w:val="00765D68"/>
    <w:rsid w:val="0078020B"/>
    <w:rsid w:val="007803B7"/>
    <w:rsid w:val="00797346"/>
    <w:rsid w:val="007B2F5C"/>
    <w:rsid w:val="007C5F05"/>
    <w:rsid w:val="0080784A"/>
    <w:rsid w:val="00832043"/>
    <w:rsid w:val="00832F81"/>
    <w:rsid w:val="00886CBF"/>
    <w:rsid w:val="008C7CA2"/>
    <w:rsid w:val="008F6337"/>
    <w:rsid w:val="00927408"/>
    <w:rsid w:val="00966475"/>
    <w:rsid w:val="009B0673"/>
    <w:rsid w:val="009F3124"/>
    <w:rsid w:val="00A04119"/>
    <w:rsid w:val="00A42F91"/>
    <w:rsid w:val="00A639FE"/>
    <w:rsid w:val="00A71679"/>
    <w:rsid w:val="00A72B77"/>
    <w:rsid w:val="00AC48B8"/>
    <w:rsid w:val="00AF1258"/>
    <w:rsid w:val="00B01E52"/>
    <w:rsid w:val="00B550FC"/>
    <w:rsid w:val="00B85871"/>
    <w:rsid w:val="00B93310"/>
    <w:rsid w:val="00BB454A"/>
    <w:rsid w:val="00BC1F18"/>
    <w:rsid w:val="00BD0809"/>
    <w:rsid w:val="00BD2E58"/>
    <w:rsid w:val="00BE70F7"/>
    <w:rsid w:val="00BF6BAB"/>
    <w:rsid w:val="00BF75B8"/>
    <w:rsid w:val="00C007A5"/>
    <w:rsid w:val="00C4403A"/>
    <w:rsid w:val="00CE6306"/>
    <w:rsid w:val="00D02002"/>
    <w:rsid w:val="00D11C4D"/>
    <w:rsid w:val="00D5067A"/>
    <w:rsid w:val="00DC79BB"/>
    <w:rsid w:val="00E34D58"/>
    <w:rsid w:val="00E6019A"/>
    <w:rsid w:val="00E7394B"/>
    <w:rsid w:val="00E941EF"/>
    <w:rsid w:val="00EB1C1B"/>
    <w:rsid w:val="00ED5752"/>
    <w:rsid w:val="00F45583"/>
    <w:rsid w:val="00F56435"/>
    <w:rsid w:val="00F65359"/>
    <w:rsid w:val="00FA07AA"/>
    <w:rsid w:val="00FA29E0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7C3D78F"/>
  <w15:chartTrackingRefBased/>
  <w15:docId w15:val="{4D6DD620-587D-AC4D-AEB6-7390178E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49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597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customStyle="1" w:styleId="Information">
    <w:name w:val="Information"/>
    <w:basedOn w:val="BodyText"/>
    <w:uiPriority w:val="1"/>
    <w:qFormat/>
    <w:rsid w:val="001E697D"/>
    <w:pPr>
      <w:widowControl w:val="0"/>
      <w:kinsoku w:val="0"/>
      <w:overflowPunct w:val="0"/>
      <w:autoSpaceDE w:val="0"/>
      <w:autoSpaceDN w:val="0"/>
      <w:adjustRightInd w:val="0"/>
      <w:spacing w:before="4" w:after="0" w:line="240" w:lineRule="auto"/>
      <w:jc w:val="left"/>
    </w:pPr>
    <w:rPr>
      <w:rFonts w:ascii="Calibri" w:eastAsiaTheme="minorEastAsia" w:hAnsi="Calibri" w:cs="Calibri"/>
      <w:color w:val="FFC000" w:themeColor="accent4"/>
      <w:szCs w:val="17"/>
    </w:rPr>
  </w:style>
  <w:style w:type="paragraph" w:styleId="BodyText">
    <w:name w:val="Body Text"/>
    <w:basedOn w:val="Normal"/>
    <w:link w:val="BodyTextChar"/>
    <w:uiPriority w:val="99"/>
    <w:semiHidden/>
    <w:unhideWhenUsed/>
    <w:rsid w:val="001E69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E697D"/>
  </w:style>
  <w:style w:type="character" w:customStyle="1" w:styleId="Heading6Char">
    <w:name w:val="Heading 6 Char"/>
    <w:basedOn w:val="DefaultParagraphFont"/>
    <w:link w:val="Heading6"/>
    <w:uiPriority w:val="9"/>
    <w:rsid w:val="0035493D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A597E"/>
    <w:rPr>
      <w:rFonts w:asciiTheme="majorHAnsi" w:eastAsiaTheme="majorEastAsia" w:hAnsiTheme="majorHAnsi" w:cstheme="majorBidi"/>
      <w:i/>
      <w:iCs/>
      <w:color w:val="1B5A56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nja/Library/Containers/com.microsoft.Word/Data/Library/Application%20Support/Microsoft/Office/16.0/DTS/en-GB%7b71155DAF-973D-E04D-8421-B6BC71C9F5C2%7d/%7b51C75513-7EFC-8749-B0F9-5DEB5E43CC7A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FBAFEB7E782B49A0136F2E437176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9F899-02D1-EE49-9DC1-83114C923A7C}"/>
      </w:docPartPr>
      <w:docPartBody>
        <w:p w:rsidR="00D215F9" w:rsidRDefault="00AF7F9C" w:rsidP="00AF7F9C">
          <w:pPr>
            <w:pStyle w:val="44FBAFEB7E782B49A0136F2E437176D0"/>
          </w:pPr>
          <w:r w:rsidRPr="005152F2">
            <w:rPr>
              <w:lang w:val="en-GB" w:bidi="en-GB"/>
            </w:rPr>
            <w:t>Experience</w:t>
          </w:r>
        </w:p>
      </w:docPartBody>
    </w:docPart>
    <w:docPart>
      <w:docPartPr>
        <w:name w:val="D8678F2D64D0B74CB0428D4AC1235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0BB8E-3F06-5743-A393-2C791B8D671A}"/>
      </w:docPartPr>
      <w:docPartBody>
        <w:p w:rsidR="00D215F9" w:rsidRDefault="00AF7F9C" w:rsidP="00AF7F9C">
          <w:pPr>
            <w:pStyle w:val="D8678F2D64D0B74CB0428D4AC12359EE"/>
          </w:pPr>
          <w:r w:rsidRPr="005152F2">
            <w:rPr>
              <w:lang w:val="en-GB" w:bidi="en-GB"/>
            </w:rPr>
            <w:t>Education</w:t>
          </w:r>
        </w:p>
      </w:docPartBody>
    </w:docPart>
    <w:docPart>
      <w:docPartPr>
        <w:name w:val="A700F5D1D9C50F45ABA5F1F4FE771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4C4F2-D498-AE42-8357-ABCAF2BA709D}"/>
      </w:docPartPr>
      <w:docPartBody>
        <w:p w:rsidR="00D215F9" w:rsidRDefault="00AF7F9C" w:rsidP="00AF7F9C">
          <w:pPr>
            <w:pStyle w:val="A700F5D1D9C50F45ABA5F1F4FE771854"/>
          </w:pPr>
          <w:r w:rsidRPr="005152F2">
            <w:rPr>
              <w:lang w:val="en-GB" w:bidi="en-GB"/>
            </w:rPr>
            <w:t>University or College</w:t>
          </w:r>
        </w:p>
      </w:docPartBody>
    </w:docPart>
    <w:docPart>
      <w:docPartPr>
        <w:name w:val="5554EC127FA3C643BE079D524ABB9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21117-B55F-7847-9CE7-AE49DB44CF92}"/>
      </w:docPartPr>
      <w:docPartBody>
        <w:p w:rsidR="00D215F9" w:rsidRDefault="00AF7F9C" w:rsidP="00AF7F9C">
          <w:pPr>
            <w:pStyle w:val="5554EC127FA3C643BE079D524ABB99E9"/>
          </w:pPr>
          <w:r w:rsidRPr="007B2F5C">
            <w:rPr>
              <w:lang w:val="en-GB" w:bidi="en-GB"/>
            </w:rPr>
            <w:t>You might want to include your marks here and a brief summary of relevant coursework, awards and honours.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067"/>
    <w:rsid w:val="002620DD"/>
    <w:rsid w:val="002B1CCC"/>
    <w:rsid w:val="00442067"/>
    <w:rsid w:val="004943CD"/>
    <w:rsid w:val="00734CB5"/>
    <w:rsid w:val="00771A93"/>
    <w:rsid w:val="008F7CF5"/>
    <w:rsid w:val="00947EA7"/>
    <w:rsid w:val="00AF7F9C"/>
    <w:rsid w:val="00B305EF"/>
    <w:rsid w:val="00B6530B"/>
    <w:rsid w:val="00C061FE"/>
    <w:rsid w:val="00D215F9"/>
    <w:rsid w:val="00DB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R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FBAFEB7E782B49A0136F2E437176D0">
    <w:name w:val="44FBAFEB7E782B49A0136F2E437176D0"/>
    <w:rsid w:val="00AF7F9C"/>
  </w:style>
  <w:style w:type="paragraph" w:customStyle="1" w:styleId="D8678F2D64D0B74CB0428D4AC12359EE">
    <w:name w:val="D8678F2D64D0B74CB0428D4AC12359EE"/>
    <w:rsid w:val="00AF7F9C"/>
  </w:style>
  <w:style w:type="paragraph" w:customStyle="1" w:styleId="A700F5D1D9C50F45ABA5F1F4FE771854">
    <w:name w:val="A700F5D1D9C50F45ABA5F1F4FE771854"/>
    <w:rsid w:val="00AF7F9C"/>
  </w:style>
  <w:style w:type="paragraph" w:customStyle="1" w:styleId="5554EC127FA3C643BE079D524ABB99E9">
    <w:name w:val="5554EC127FA3C643BE079D524ABB99E9"/>
    <w:rsid w:val="00AF7F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{51C75513-7EFC-8749-B0F9-5DEB5E43CC7A}tf16392740.dotx</Template>
  <TotalTime>38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Sanja Drinic</cp:lastModifiedBy>
  <cp:revision>48</cp:revision>
  <dcterms:created xsi:type="dcterms:W3CDTF">2023-01-03T13:14:00Z</dcterms:created>
  <dcterms:modified xsi:type="dcterms:W3CDTF">2023-01-04T18:57:00Z</dcterms:modified>
</cp:coreProperties>
</file>