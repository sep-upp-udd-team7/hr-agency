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3F254C">
        <w:trPr>
          <w:trHeight w:val="795"/>
          <w:jc w:val="center"/>
        </w:trPr>
        <w:tc>
          <w:tcPr>
            <w:tcW w:w="5412" w:type="dxa"/>
            <w:vMerge w:val="restart"/>
          </w:tcPr>
          <w:p w:rsidR="00FE16F4" w:rsidRPr="00FE16F4" w:rsidRDefault="00954531" w:rsidP="00FE16F4">
            <w:r>
              <w:rPr>
                <w:b/>
                <w:sz w:val="32"/>
                <w:szCs w:val="32"/>
              </w:rPr>
              <w:t>$</w:t>
            </w:r>
            <w:r w:rsidR="00BE3242">
              <w:rPr>
                <w:b/>
                <w:sz w:val="32"/>
                <w:szCs w:val="32"/>
              </w:rPr>
              <w:t>{naziv</w:t>
            </w:r>
            <w:r w:rsidR="00FE16F4">
              <w:rPr>
                <w:b/>
                <w:sz w:val="32"/>
                <w:szCs w:val="32"/>
              </w:rPr>
              <w:t>prodavca}</w:t>
            </w:r>
          </w:p>
          <w:p w:rsidR="005A6D66" w:rsidRDefault="005A6D66" w:rsidP="001E3C2E"/>
          <w:p w:rsidR="005A6D66" w:rsidRDefault="005A6D66" w:rsidP="001E3C2E"/>
          <w:p w:rsidR="005A6D66" w:rsidRDefault="00954531" w:rsidP="001E3C2E">
            <w:pPr>
              <w:rPr>
                <w:sz w:val="20"/>
                <w:szCs w:val="20"/>
              </w:rPr>
            </w:pPr>
            <w:r>
              <w:t>$</w:t>
            </w:r>
            <w:r w:rsidR="00BE3242">
              <w:t>{prodavac</w:t>
            </w:r>
            <w:r w:rsidR="00FE16F4">
              <w:t>adresa}</w:t>
            </w:r>
          </w:p>
          <w:p w:rsidR="00FE16F4" w:rsidRPr="00EA5C79" w:rsidRDefault="00954531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BE3242">
              <w:rPr>
                <w:sz w:val="20"/>
                <w:szCs w:val="20"/>
              </w:rPr>
              <w:t>{prodavac</w:t>
            </w:r>
            <w:r w:rsidR="00FE16F4">
              <w:rPr>
                <w:sz w:val="20"/>
                <w:szCs w:val="20"/>
              </w:rPr>
              <w:t>grad}</w:t>
            </w:r>
          </w:p>
          <w:p w:rsidR="005A6D66" w:rsidRPr="001E3C2E" w:rsidRDefault="00954531" w:rsidP="00FE16F4">
            <w:r>
              <w:rPr>
                <w:sz w:val="20"/>
                <w:szCs w:val="20"/>
              </w:rPr>
              <w:t>$</w:t>
            </w:r>
            <w:r w:rsidR="00BE3242">
              <w:rPr>
                <w:sz w:val="20"/>
                <w:szCs w:val="20"/>
              </w:rPr>
              <w:t>{prodavac</w:t>
            </w:r>
            <w:r w:rsidR="00FE16F4">
              <w:rPr>
                <w:sz w:val="20"/>
                <w:szCs w:val="20"/>
              </w:rPr>
              <w:t>mail}</w:t>
            </w:r>
            <w:r w:rsidR="005A6D66" w:rsidRPr="00EA5C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88" w:type="dxa"/>
          </w:tcPr>
          <w:p w:rsidR="005A6D66" w:rsidRPr="003F254C" w:rsidRDefault="005A6D66" w:rsidP="00EA5C79">
            <w:pPr>
              <w:pStyle w:val="Heading1"/>
              <w:spacing w:line="480" w:lineRule="auto"/>
              <w:rPr>
                <w:color w:val="000000"/>
              </w:rPr>
            </w:pPr>
            <w:r w:rsidRPr="003F254C">
              <w:rPr>
                <w:color w:val="000000"/>
              </w:rPr>
              <w:t>INVOICE</w:t>
            </w:r>
          </w:p>
        </w:tc>
      </w:tr>
      <w:tr w:rsidR="00BE3242" w:rsidRPr="001E3C2E">
        <w:trPr>
          <w:gridAfter w:val="1"/>
          <w:wAfter w:w="5388" w:type="dxa"/>
          <w:trHeight w:val="795"/>
          <w:jc w:val="center"/>
        </w:trPr>
        <w:tc>
          <w:tcPr>
            <w:tcW w:w="5412" w:type="dxa"/>
            <w:vMerge/>
          </w:tcPr>
          <w:p w:rsidR="00BE3242" w:rsidRPr="001E3C2E" w:rsidRDefault="00BE3242" w:rsidP="00A67B29">
            <w:pPr>
              <w:pStyle w:val="Heading2"/>
            </w:pPr>
          </w:p>
        </w:tc>
      </w:tr>
    </w:tbl>
    <w:p w:rsidR="0093568C" w:rsidRDefault="0093568C" w:rsidP="001E3C2E"/>
    <w:p w:rsidR="00814974" w:rsidRPr="001E3C2E" w:rsidRDefault="00814974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>
        <w:trPr>
          <w:trHeight w:val="1440"/>
          <w:jc w:val="center"/>
        </w:trPr>
        <w:tc>
          <w:tcPr>
            <w:tcW w:w="5400" w:type="dxa"/>
          </w:tcPr>
          <w:p w:rsidR="0093568C" w:rsidRPr="00EA5C79" w:rsidRDefault="0093568C" w:rsidP="00D115C4">
            <w:pPr>
              <w:pStyle w:val="Heading3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To:</w:t>
            </w:r>
          </w:p>
          <w:p w:rsidR="0093568C" w:rsidRPr="00EA5C79" w:rsidRDefault="00687CD0" w:rsidP="001E3C2E">
            <w:pPr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="0093568C"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DoFieldClick[</w:instrText>
            </w:r>
            <w:r w:rsidR="0093568C" w:rsidRPr="00EA5C79">
              <w:rPr>
                <w:sz w:val="20"/>
                <w:szCs w:val="20"/>
              </w:rPr>
              <w:instrText>Name</w:instrText>
            </w:r>
            <w:r w:rsidR="00B764B8" w:rsidRPr="00EA5C79">
              <w:rPr>
                <w:sz w:val="20"/>
                <w:szCs w:val="20"/>
              </w:rPr>
              <w:instrText>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:rsidR="0093568C" w:rsidRPr="00EA5C79" w:rsidRDefault="00954531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BE3242">
              <w:rPr>
                <w:sz w:val="20"/>
                <w:szCs w:val="20"/>
              </w:rPr>
              <w:t>{naziv</w:t>
            </w:r>
            <w:r w:rsidR="00FE16F4">
              <w:rPr>
                <w:sz w:val="20"/>
                <w:szCs w:val="20"/>
              </w:rPr>
              <w:t>kupca}</w:t>
            </w:r>
          </w:p>
          <w:p w:rsidR="0093568C" w:rsidRPr="00EA5C79" w:rsidRDefault="00954531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BE3242">
              <w:rPr>
                <w:sz w:val="20"/>
                <w:szCs w:val="20"/>
              </w:rPr>
              <w:t>{adresa</w:t>
            </w:r>
            <w:r w:rsidR="00FE16F4">
              <w:rPr>
                <w:sz w:val="20"/>
                <w:szCs w:val="20"/>
              </w:rPr>
              <w:t>kupca}</w:t>
            </w:r>
          </w:p>
          <w:p w:rsidR="0093568C" w:rsidRPr="00EA5C79" w:rsidRDefault="00954531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FE16F4">
              <w:rPr>
                <w:sz w:val="20"/>
                <w:szCs w:val="20"/>
              </w:rPr>
              <w:t>{jib}</w:t>
            </w:r>
          </w:p>
          <w:p w:rsidR="0093568C" w:rsidRPr="00EA5C79" w:rsidRDefault="00687CD0" w:rsidP="001E3C2E">
            <w:pPr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="0093568C"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DoFieldClick[</w:instrText>
            </w:r>
            <w:r w:rsidR="0093568C" w:rsidRPr="00EA5C79">
              <w:rPr>
                <w:sz w:val="20"/>
                <w:szCs w:val="20"/>
              </w:rPr>
              <w:instrText>Phone</w:instrText>
            </w:r>
            <w:r w:rsidR="00B764B8" w:rsidRPr="00EA5C79">
              <w:rPr>
                <w:sz w:val="20"/>
                <w:szCs w:val="20"/>
              </w:rPr>
              <w:instrText>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</w:tc>
        <w:tc>
          <w:tcPr>
            <w:tcW w:w="5400" w:type="dxa"/>
          </w:tcPr>
          <w:p w:rsidR="0093568C" w:rsidRPr="00EA5C79" w:rsidRDefault="0093568C" w:rsidP="00814974">
            <w:pPr>
              <w:pStyle w:val="Heading3"/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Ship To:</w:t>
            </w:r>
          </w:p>
          <w:p w:rsidR="0093568C" w:rsidRPr="00EA5C79" w:rsidRDefault="00687CD0" w:rsidP="00814974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="0093568C"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DoFieldClick[</w:instrText>
            </w:r>
            <w:r w:rsidR="0093568C" w:rsidRPr="00EA5C79">
              <w:rPr>
                <w:sz w:val="20"/>
                <w:szCs w:val="20"/>
              </w:rPr>
              <w:instrText>Name</w:instrText>
            </w:r>
            <w:r w:rsidR="00B764B8" w:rsidRPr="00EA5C79">
              <w:rPr>
                <w:sz w:val="20"/>
                <w:szCs w:val="20"/>
              </w:rPr>
              <w:instrText>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:rsidR="0093568C" w:rsidRPr="00EA5C79" w:rsidRDefault="00954531" w:rsidP="008149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BE3242">
              <w:rPr>
                <w:sz w:val="20"/>
                <w:szCs w:val="20"/>
              </w:rPr>
              <w:t>{naziv</w:t>
            </w:r>
            <w:r w:rsidR="00FE16F4">
              <w:rPr>
                <w:sz w:val="20"/>
                <w:szCs w:val="20"/>
              </w:rPr>
              <w:t>kupca}</w:t>
            </w:r>
          </w:p>
          <w:p w:rsidR="0093568C" w:rsidRPr="00EA5C79" w:rsidRDefault="00954531" w:rsidP="00FE16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E16F4">
              <w:rPr>
                <w:sz w:val="20"/>
                <w:szCs w:val="20"/>
              </w:rPr>
              <w:t xml:space="preserve">                                     </w:t>
            </w:r>
            <w:r w:rsidR="00BE3242">
              <w:rPr>
                <w:sz w:val="20"/>
                <w:szCs w:val="20"/>
              </w:rPr>
              <w:t xml:space="preserve">                ${adresa</w:t>
            </w:r>
            <w:r>
              <w:rPr>
                <w:sz w:val="20"/>
                <w:szCs w:val="20"/>
              </w:rPr>
              <w:t>kupca</w:t>
            </w:r>
            <w:r w:rsidR="00FE16F4">
              <w:rPr>
                <w:sz w:val="20"/>
                <w:szCs w:val="20"/>
              </w:rPr>
              <w:t>}</w:t>
            </w:r>
          </w:p>
          <w:p w:rsidR="0093568C" w:rsidRPr="00EA5C79" w:rsidRDefault="00954531" w:rsidP="008149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BE3242">
              <w:rPr>
                <w:sz w:val="20"/>
                <w:szCs w:val="20"/>
              </w:rPr>
              <w:t>{mail</w:t>
            </w:r>
            <w:r w:rsidR="00FE16F4">
              <w:rPr>
                <w:sz w:val="20"/>
                <w:szCs w:val="20"/>
              </w:rPr>
              <w:t>kupca}</w:t>
            </w:r>
          </w:p>
          <w:p w:rsidR="0093568C" w:rsidRPr="00EA5C79" w:rsidRDefault="00687CD0" w:rsidP="00814974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="0093568C"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DoFieldClick[</w:instrText>
            </w:r>
            <w:r w:rsidR="0093568C" w:rsidRPr="00EA5C79">
              <w:rPr>
                <w:sz w:val="20"/>
                <w:szCs w:val="20"/>
              </w:rPr>
              <w:instrText>Phone</w:instrText>
            </w:r>
            <w:r w:rsidR="00B764B8" w:rsidRPr="00EA5C79">
              <w:rPr>
                <w:sz w:val="20"/>
                <w:szCs w:val="20"/>
              </w:rPr>
              <w:instrText>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</w:tc>
      </w:tr>
      <w:tr w:rsidR="00FE16F4" w:rsidRPr="001E3C2E">
        <w:trPr>
          <w:trHeight w:val="1440"/>
          <w:jc w:val="center"/>
        </w:trPr>
        <w:tc>
          <w:tcPr>
            <w:tcW w:w="5400" w:type="dxa"/>
          </w:tcPr>
          <w:p w:rsidR="00FE16F4" w:rsidRPr="00EA5C79" w:rsidRDefault="00FE16F4" w:rsidP="00D115C4">
            <w:pPr>
              <w:pStyle w:val="Heading3"/>
              <w:rPr>
                <w:sz w:val="20"/>
                <w:szCs w:val="20"/>
              </w:rPr>
            </w:pPr>
          </w:p>
        </w:tc>
        <w:tc>
          <w:tcPr>
            <w:tcW w:w="5400" w:type="dxa"/>
          </w:tcPr>
          <w:p w:rsidR="00FE16F4" w:rsidRPr="00EA5C79" w:rsidRDefault="00FE16F4" w:rsidP="00814974">
            <w:pPr>
              <w:pStyle w:val="Heading3"/>
              <w:jc w:val="right"/>
              <w:rPr>
                <w:sz w:val="20"/>
                <w:szCs w:val="20"/>
              </w:rPr>
            </w:pPr>
          </w:p>
        </w:tc>
      </w:tr>
    </w:tbl>
    <w:p w:rsidR="0093568C" w:rsidRPr="001E3C2E" w:rsidRDefault="0093568C" w:rsidP="001E3C2E"/>
    <w:p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228"/>
        <w:gridCol w:w="71"/>
        <w:gridCol w:w="1409"/>
        <w:gridCol w:w="1447"/>
        <w:gridCol w:w="1645"/>
      </w:tblGrid>
      <w:tr w:rsidR="00D4146A" w:rsidRPr="001E3C2E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EA5C79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EA5C79" w:rsidP="0021009B">
            <w:pPr>
              <w:pStyle w:val="ColumnHeadings"/>
            </w:pPr>
            <w:r>
              <w:t>QUANTITY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D4146A" w:rsidRPr="001E3C2E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954531" w:rsidP="0021009B">
            <w:r>
              <w:t>$</w:t>
            </w:r>
            <w:r w:rsidR="00BE3242">
              <w:t>{naziv</w:t>
            </w:r>
            <w:r w:rsidR="00FE16F4">
              <w:t>usluge}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954531" w:rsidP="0021009B">
            <w:r>
              <w:t>$</w:t>
            </w:r>
            <w:r w:rsidR="00FE16F4">
              <w:t>{kvantitet}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954531" w:rsidP="00D115C4">
            <w:pPr>
              <w:jc w:val="right"/>
            </w:pPr>
            <w:r>
              <w:t>$</w:t>
            </w:r>
            <w:r w:rsidR="00FE16F4">
              <w:t>{cena}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954531" w:rsidP="00D115C4">
            <w:pPr>
              <w:jc w:val="right"/>
            </w:pPr>
            <w:r>
              <w:t>$</w:t>
            </w:r>
            <w:r w:rsidR="00FE16F4">
              <w:t>{ukupno}</w:t>
            </w:r>
          </w:p>
        </w:tc>
      </w:tr>
      <w:tr w:rsidR="00D4146A" w:rsidRPr="001E3C2E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FB1848" w:rsidRPr="001E3C2E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</w:tr>
      <w:tr w:rsidR="00FB1848" w:rsidRPr="001E3C2E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</w:tr>
      <w:tr w:rsidR="00FB1848" w:rsidRPr="001E3C2E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</w:tr>
      <w:tr w:rsidR="00D4146A" w:rsidRPr="001E3C2E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D115C4">
            <w:pPr>
              <w:jc w:val="right"/>
            </w:pP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Labels"/>
            </w:pPr>
            <w:r w:rsidRPr="001E3C2E">
              <w:t>SALES TAX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D115C4">
            <w:pPr>
              <w:jc w:val="right"/>
            </w:pP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Labels"/>
            </w:pPr>
            <w:r w:rsidRPr="001E3C2E">
              <w:t>SHIPPING &amp; HANDLING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D115C4">
            <w:pPr>
              <w:jc w:val="right"/>
            </w:pP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bottom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EA5C79" w:rsidRDefault="0093568C" w:rsidP="0021009B">
            <w:pPr>
              <w:pStyle w:val="Labels"/>
              <w:rPr>
                <w:b/>
              </w:rPr>
            </w:pPr>
            <w:r w:rsidRPr="00EA5C79">
              <w:rPr>
                <w:b/>
              </w:rPr>
              <w:t>TOTAL</w:t>
            </w:r>
            <w:r w:rsidR="00D4146A" w:rsidRPr="00EA5C79">
              <w:rPr>
                <w:b/>
              </w:rPr>
              <w:t xml:space="preserve"> due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54531" w:rsidP="00D115C4">
            <w:pPr>
              <w:jc w:val="right"/>
            </w:pPr>
            <w:r>
              <w:t>$</w:t>
            </w:r>
            <w:r w:rsidR="00BE3242">
              <w:t>{ukupna</w:t>
            </w:r>
            <w:bookmarkStart w:id="0" w:name="_GoBack"/>
            <w:bookmarkEnd w:id="0"/>
            <w:r w:rsidR="00FE16F4">
              <w:t>cena}</w:t>
            </w:r>
          </w:p>
        </w:tc>
      </w:tr>
    </w:tbl>
    <w:p w:rsidR="00EA5C79" w:rsidRDefault="00EA5C79" w:rsidP="001E3C2E">
      <w:pPr>
        <w:rPr>
          <w:b/>
        </w:rPr>
      </w:pPr>
    </w:p>
    <w:p w:rsidR="0093568C" w:rsidRPr="00F3463D" w:rsidRDefault="0053690F" w:rsidP="00F3463D">
      <w:pPr>
        <w:spacing w:line="480" w:lineRule="auto"/>
        <w:rPr>
          <w:b/>
          <w:sz w:val="18"/>
        </w:rPr>
      </w:pPr>
      <w:r w:rsidRPr="00F3463D">
        <w:rPr>
          <w:b/>
          <w:sz w:val="18"/>
        </w:rPr>
        <w:t>Additional Information/Comments</w:t>
      </w:r>
      <w:r w:rsidR="00EA5C79" w:rsidRPr="00F3463D">
        <w:rPr>
          <w:b/>
          <w:sz w:val="18"/>
        </w:rPr>
        <w:t>:</w:t>
      </w:r>
    </w:p>
    <w:p w:rsidR="00EA5C79" w:rsidRDefault="00EA5C79" w:rsidP="00301D7B">
      <w:pPr>
        <w:rPr>
          <w:b/>
        </w:rPr>
      </w:pPr>
    </w:p>
    <w:p w:rsidR="00661263" w:rsidRPr="00661263" w:rsidRDefault="00661263" w:rsidP="00661263"/>
    <w:p w:rsidR="00661263" w:rsidRDefault="00661263" w:rsidP="00661263">
      <w:pPr>
        <w:rPr>
          <w:b/>
        </w:rPr>
      </w:pPr>
    </w:p>
    <w:sectPr w:rsidR="00661263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A03" w:rsidRDefault="00C60A03" w:rsidP="00F3463D">
      <w:pPr>
        <w:spacing w:line="240" w:lineRule="auto"/>
      </w:pPr>
      <w:r>
        <w:separator/>
      </w:r>
    </w:p>
  </w:endnote>
  <w:endnote w:type="continuationSeparator" w:id="0">
    <w:p w:rsidR="00C60A03" w:rsidRDefault="00C60A03" w:rsidP="00F3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A03" w:rsidRDefault="00C60A03" w:rsidP="00F3463D">
      <w:pPr>
        <w:spacing w:line="240" w:lineRule="auto"/>
      </w:pPr>
      <w:r>
        <w:separator/>
      </w:r>
    </w:p>
  </w:footnote>
  <w:footnote w:type="continuationSeparator" w:id="0">
    <w:p w:rsidR="00C60A03" w:rsidRDefault="00C60A03" w:rsidP="00F3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D04"/>
    <w:rsid w:val="00041D8A"/>
    <w:rsid w:val="00075D0D"/>
    <w:rsid w:val="00101FBF"/>
    <w:rsid w:val="00123A5C"/>
    <w:rsid w:val="001543F2"/>
    <w:rsid w:val="0018212F"/>
    <w:rsid w:val="00197968"/>
    <w:rsid w:val="001E3C2E"/>
    <w:rsid w:val="0021009B"/>
    <w:rsid w:val="002C5FCE"/>
    <w:rsid w:val="00301D7B"/>
    <w:rsid w:val="00341D54"/>
    <w:rsid w:val="003F03CA"/>
    <w:rsid w:val="003F254C"/>
    <w:rsid w:val="00443DBC"/>
    <w:rsid w:val="004678AC"/>
    <w:rsid w:val="00473FA7"/>
    <w:rsid w:val="004A5D08"/>
    <w:rsid w:val="0053690F"/>
    <w:rsid w:val="005A6D66"/>
    <w:rsid w:val="00661263"/>
    <w:rsid w:val="00687CD0"/>
    <w:rsid w:val="00695D04"/>
    <w:rsid w:val="00701E3D"/>
    <w:rsid w:val="0073730C"/>
    <w:rsid w:val="0076749D"/>
    <w:rsid w:val="00790A09"/>
    <w:rsid w:val="007F20A2"/>
    <w:rsid w:val="007F3D8D"/>
    <w:rsid w:val="00814974"/>
    <w:rsid w:val="008727B1"/>
    <w:rsid w:val="008C1DFD"/>
    <w:rsid w:val="008C3C5F"/>
    <w:rsid w:val="00922B64"/>
    <w:rsid w:val="0093568C"/>
    <w:rsid w:val="00954531"/>
    <w:rsid w:val="00977F4D"/>
    <w:rsid w:val="00A2402F"/>
    <w:rsid w:val="00A67B29"/>
    <w:rsid w:val="00AB03C9"/>
    <w:rsid w:val="00B1212B"/>
    <w:rsid w:val="00B764B8"/>
    <w:rsid w:val="00B90F3B"/>
    <w:rsid w:val="00BB6988"/>
    <w:rsid w:val="00BD0E11"/>
    <w:rsid w:val="00BD7A44"/>
    <w:rsid w:val="00BE3242"/>
    <w:rsid w:val="00BE458A"/>
    <w:rsid w:val="00C0343B"/>
    <w:rsid w:val="00C60A03"/>
    <w:rsid w:val="00C60CDF"/>
    <w:rsid w:val="00CF44E6"/>
    <w:rsid w:val="00D115C4"/>
    <w:rsid w:val="00D23F78"/>
    <w:rsid w:val="00D4146A"/>
    <w:rsid w:val="00D45E69"/>
    <w:rsid w:val="00D76A11"/>
    <w:rsid w:val="00E6107D"/>
    <w:rsid w:val="00EA5C79"/>
    <w:rsid w:val="00EC70FA"/>
    <w:rsid w:val="00F3463D"/>
    <w:rsid w:val="00F52042"/>
    <w:rsid w:val="00FB1848"/>
    <w:rsid w:val="00FE1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5B95C"/>
  <w15:docId w15:val="{523E2558-B271-459D-BD74-CEFD075E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character" w:styleId="Hyperlink">
    <w:name w:val="Hyperlink"/>
    <w:uiPriority w:val="99"/>
    <w:unhideWhenUsed/>
    <w:rsid w:val="00790A09"/>
    <w:rPr>
      <w:color w:val="0000FF"/>
      <w:u w:val="single"/>
    </w:rPr>
  </w:style>
  <w:style w:type="paragraph" w:styleId="NoSpacing">
    <w:name w:val="No Spacing"/>
    <w:uiPriority w:val="1"/>
    <w:qFormat/>
    <w:rsid w:val="00790A09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Box">
    <w:name w:val="Box"/>
    <w:basedOn w:val="Normal"/>
    <w:qFormat/>
    <w:rsid w:val="00790A09"/>
    <w:pPr>
      <w:spacing w:line="280" w:lineRule="exact"/>
    </w:pPr>
    <w:rPr>
      <w:rFonts w:ascii="Arial" w:eastAsia="Calibri" w:hAnsi="Arial" w:cs="Arial"/>
      <w:color w:val="323232"/>
      <w:spacing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96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table" w:styleId="TableGrid">
    <w:name w:val="Table Grid"/>
    <w:basedOn w:val="TableNormal"/>
    <w:rsid w:val="00EA5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46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346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customStyle="1" w:styleId="Normal1">
    <w:name w:val="Normal1"/>
    <w:rsid w:val="00F3463D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customStyle="1" w:styleId="UnresolvedMention">
    <w:name w:val="Unresolved Mention"/>
    <w:uiPriority w:val="99"/>
    <w:semiHidden/>
    <w:unhideWhenUsed/>
    <w:rsid w:val="00F34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05BE-0BBC-4A12-B836-02EAC924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609</CharactersWithSpaces>
  <SharedDoc>false</SharedDoc>
  <HLinks>
    <vt:vector size="6" baseType="variant"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https://getinvoice.co/free-invoice-template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Getinvoice.co</dc:creator>
  <cp:lastModifiedBy>Djordje</cp:lastModifiedBy>
  <cp:revision>4</cp:revision>
  <cp:lastPrinted>2007-04-30T15:10:00Z</cp:lastPrinted>
  <dcterms:created xsi:type="dcterms:W3CDTF">2023-01-09T20:49:00Z</dcterms:created>
  <dcterms:modified xsi:type="dcterms:W3CDTF">2023-01-11T22:58:00Z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