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471"/>
        <w:tblW w:w="510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449"/>
        <w:gridCol w:w="603"/>
        <w:gridCol w:w="5755"/>
      </w:tblGrid>
      <w:tr w:rsidR="00714E1E" w:rsidRPr="004213A9" w14:paraId="0F77BB8B" w14:textId="77777777" w:rsidTr="00714E1E">
        <w:trPr>
          <w:trHeight w:val="4537"/>
        </w:trPr>
        <w:tc>
          <w:tcPr>
            <w:tcW w:w="3449" w:type="dxa"/>
          </w:tcPr>
          <w:p w14:paraId="63B23553" w14:textId="7729529B" w:rsidR="00B93310" w:rsidRPr="002B38DD" w:rsidRDefault="00107396" w:rsidP="00714E1E">
            <w:pPr>
              <w:pStyle w:val="Heading5"/>
              <w:jc w:val="left"/>
              <w:rPr>
                <w:b/>
                <w:bCs/>
              </w:rPr>
            </w:pPr>
            <w:r w:rsidRPr="002B38DD">
              <w:rPr>
                <w:b/>
                <w:bCs/>
              </w:rPr>
              <w:t>Hr organizacija</w:t>
            </w:r>
            <w:r w:rsidR="00AA4389" w:rsidRPr="002B38DD">
              <w:rPr>
                <w:b/>
                <w:bCs/>
              </w:rPr>
              <w:t xml:space="preserve"> </w:t>
            </w:r>
          </w:p>
          <w:p w14:paraId="3B3CC22E" w14:textId="7AFA9B95" w:rsidR="00107396" w:rsidRPr="002B38DD" w:rsidRDefault="00107396" w:rsidP="00714E1E">
            <w:pPr>
              <w:jc w:val="left"/>
              <w:rPr>
                <w:b/>
                <w:bCs/>
              </w:rPr>
            </w:pPr>
            <w:r w:rsidRPr="002B38DD">
              <w:rPr>
                <w:b/>
                <w:bCs/>
              </w:rPr>
              <w:t>Ulica NN, Novi Sad, Srbija</w:t>
            </w:r>
          </w:p>
          <w:p w14:paraId="07B22BA0" w14:textId="6DA1754B" w:rsidR="00107396" w:rsidRDefault="00107396" w:rsidP="00714E1E">
            <w:pPr>
              <w:jc w:val="left"/>
            </w:pPr>
          </w:p>
          <w:p w14:paraId="661DAF03" w14:textId="77777777" w:rsidR="00107396" w:rsidRPr="00107396" w:rsidRDefault="00107396" w:rsidP="00714E1E">
            <w:pPr>
              <w:jc w:val="left"/>
            </w:pPr>
          </w:p>
          <w:p w14:paraId="5C6C1518" w14:textId="77777777" w:rsidR="004823C9" w:rsidRPr="004823C9" w:rsidRDefault="004823C9" w:rsidP="00714E1E">
            <w:pPr>
              <w:jc w:val="left"/>
            </w:pPr>
          </w:p>
          <w:p w14:paraId="30D4F981" w14:textId="60C29516" w:rsidR="00B93310" w:rsidRDefault="00107396" w:rsidP="00714E1E">
            <w:pPr>
              <w:ind w:right="-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  <w:r w:rsidR="006A6C85">
              <w:rPr>
                <w:rFonts w:ascii="Arial" w:hAnsi="Arial" w:cs="Arial"/>
              </w:rPr>
              <w:t>š</w:t>
            </w:r>
            <w:r>
              <w:rPr>
                <w:rFonts w:ascii="Arial" w:hAnsi="Arial" w:cs="Arial"/>
              </w:rPr>
              <w:t xml:space="preserve">tovani, </w:t>
            </w:r>
          </w:p>
          <w:p w14:paraId="6591E2AF" w14:textId="28B23BCD" w:rsidR="00107396" w:rsidRDefault="00107396" w:rsidP="00714E1E">
            <w:pPr>
              <w:ind w:right="-644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${sadrzaj}</w:t>
            </w:r>
          </w:p>
          <w:p w14:paraId="58ACF459" w14:textId="6F54FDC3" w:rsidR="00107396" w:rsidRDefault="00107396" w:rsidP="00714E1E">
            <w:pPr>
              <w:ind w:right="-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Srd</w:t>
            </w:r>
            <w:r w:rsidR="006A6C85">
              <w:rPr>
                <w:rFonts w:ascii="Arial" w:hAnsi="Arial" w:cs="Arial"/>
              </w:rPr>
              <w:t>ač</w:t>
            </w:r>
            <w:r>
              <w:rPr>
                <w:rFonts w:ascii="Arial" w:hAnsi="Arial" w:cs="Arial"/>
              </w:rPr>
              <w:t>an pozdrav!</w:t>
            </w:r>
          </w:p>
          <w:p w14:paraId="68FDF96E" w14:textId="0333DFEA" w:rsidR="00107396" w:rsidRDefault="00107396" w:rsidP="00714E1E">
            <w:pPr>
              <w:ind w:right="-57"/>
              <w:jc w:val="left"/>
              <w:rPr>
                <w:rFonts w:ascii="Arial" w:hAnsi="Arial" w:cs="Arial"/>
              </w:rPr>
            </w:pPr>
          </w:p>
          <w:p w14:paraId="7821B99E" w14:textId="77777777" w:rsidR="00AA4389" w:rsidRDefault="00AA4389" w:rsidP="00714E1E">
            <w:pPr>
              <w:ind w:right="-57"/>
              <w:jc w:val="left"/>
              <w:rPr>
                <w:rFonts w:ascii="Arial" w:hAnsi="Arial" w:cs="Arial"/>
              </w:rPr>
            </w:pPr>
          </w:p>
          <w:p w14:paraId="7BBA6524" w14:textId="77777777" w:rsidR="00CC3E9F" w:rsidRDefault="00CC3E9F" w:rsidP="00714E1E">
            <w:pPr>
              <w:ind w:right="-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${mesto} ${datum}</w:t>
            </w:r>
          </w:p>
          <w:p w14:paraId="2B999F91" w14:textId="501C37B4" w:rsidR="00107396" w:rsidRPr="004213A9" w:rsidRDefault="00107396" w:rsidP="00714E1E">
            <w:pPr>
              <w:ind w:right="-57"/>
              <w:jc w:val="left"/>
              <w:rPr>
                <w:rFonts w:ascii="Arial" w:hAnsi="Arial" w:cs="Arial"/>
              </w:rPr>
            </w:pPr>
          </w:p>
        </w:tc>
        <w:tc>
          <w:tcPr>
            <w:tcW w:w="603" w:type="dxa"/>
          </w:tcPr>
          <w:p w14:paraId="0C0C4774" w14:textId="77777777" w:rsidR="00B93310" w:rsidRDefault="00B93310" w:rsidP="00714E1E">
            <w:pPr>
              <w:ind w:left="-1482" w:right="-3399" w:firstLine="829"/>
              <w:rPr>
                <w:rFonts w:ascii="Arial" w:hAnsi="Arial" w:cs="Arial"/>
              </w:rPr>
            </w:pPr>
          </w:p>
          <w:p w14:paraId="2B4E6587" w14:textId="77777777" w:rsidR="00107396" w:rsidRDefault="00107396" w:rsidP="00714E1E">
            <w:pPr>
              <w:ind w:left="-1482" w:right="-3399" w:firstLine="829"/>
              <w:rPr>
                <w:rFonts w:ascii="Arial" w:hAnsi="Arial" w:cs="Arial"/>
              </w:rPr>
            </w:pPr>
          </w:p>
          <w:p w14:paraId="1B1862F9" w14:textId="77777777" w:rsidR="00107396" w:rsidRDefault="00107396" w:rsidP="00714E1E">
            <w:pPr>
              <w:ind w:left="-1482" w:right="-3399" w:firstLine="829"/>
              <w:rPr>
                <w:rFonts w:ascii="Arial" w:hAnsi="Arial" w:cs="Arial"/>
              </w:rPr>
            </w:pPr>
          </w:p>
          <w:p w14:paraId="51FE3570" w14:textId="77777777" w:rsidR="00107396" w:rsidRDefault="00107396" w:rsidP="00714E1E">
            <w:pPr>
              <w:ind w:left="-1482" w:right="-3399" w:firstLine="829"/>
              <w:rPr>
                <w:rFonts w:ascii="Arial" w:hAnsi="Arial" w:cs="Arial"/>
              </w:rPr>
            </w:pPr>
          </w:p>
          <w:p w14:paraId="3F8B5711" w14:textId="1199BD42" w:rsidR="00107396" w:rsidRPr="004213A9" w:rsidRDefault="00107396" w:rsidP="00714E1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756" w:type="dxa"/>
          </w:tcPr>
          <w:p w14:paraId="5F1AC105" w14:textId="77777777" w:rsidR="00714E1E" w:rsidRPr="00AA4389" w:rsidRDefault="00714E1E" w:rsidP="00714E1E">
            <w:pPr>
              <w:jc w:val="right"/>
              <w:rPr>
                <w:b/>
                <w:bCs/>
              </w:rPr>
            </w:pPr>
            <w:r w:rsidRPr="00AA4389">
              <w:rPr>
                <w:b/>
                <w:bCs/>
              </w:rPr>
              <w:t>${ime} ${prezime}</w:t>
            </w:r>
          </w:p>
          <w:p w14:paraId="206BC711" w14:textId="77777777" w:rsidR="00714E1E" w:rsidRPr="00AA4389" w:rsidRDefault="00714E1E" w:rsidP="00714E1E">
            <w:pPr>
              <w:jc w:val="right"/>
              <w:rPr>
                <w:b/>
                <w:bCs/>
              </w:rPr>
            </w:pPr>
            <w:r w:rsidRPr="00AA4389">
              <w:rPr>
                <w:b/>
                <w:bCs/>
              </w:rPr>
              <w:t>${ulica}, ${grad}, ${drzava}</w:t>
            </w:r>
          </w:p>
          <w:p w14:paraId="61C0A061" w14:textId="77777777" w:rsidR="00714E1E" w:rsidRPr="00AA4389" w:rsidRDefault="00714E1E" w:rsidP="00714E1E"/>
          <w:p w14:paraId="2CB0A35C" w14:textId="097AD5E0" w:rsidR="00107396" w:rsidRPr="00562EC3" w:rsidRDefault="00107396" w:rsidP="00714E1E">
            <w:pPr>
              <w:ind w:left="-995"/>
              <w:rPr>
                <w:b/>
                <w:bCs/>
              </w:rPr>
            </w:pPr>
          </w:p>
        </w:tc>
      </w:tr>
    </w:tbl>
    <w:p w14:paraId="7F628308" w14:textId="68472533" w:rsidR="00E941EF" w:rsidRPr="004213A9" w:rsidRDefault="00B43A3B" w:rsidP="00714E1E">
      <w:pPr>
        <w:pStyle w:val="Heading2"/>
        <w:pBdr>
          <w:top w:val="single" w:sz="8" w:space="16" w:color="37B6AE" w:themeColor="accent1"/>
        </w:pBdr>
      </w:pPr>
      <w:r>
        <w:t>Propatno pismo</w:t>
      </w:r>
      <w:r w:rsidR="00685884">
        <w:t xml:space="preserve"> </w:t>
      </w:r>
    </w:p>
    <w:sectPr w:rsidR="00E941EF" w:rsidRPr="004213A9" w:rsidSect="0068588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90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39C6" w14:textId="77777777" w:rsidR="00F35425" w:rsidRDefault="00F35425" w:rsidP="003856C9">
      <w:pPr>
        <w:spacing w:after="0" w:line="240" w:lineRule="auto"/>
      </w:pPr>
      <w:r>
        <w:separator/>
      </w:r>
    </w:p>
  </w:endnote>
  <w:endnote w:type="continuationSeparator" w:id="0">
    <w:p w14:paraId="0734344F" w14:textId="77777777" w:rsidR="00F35425" w:rsidRDefault="00F3542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8C0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AE6A39E" wp14:editId="1D1F9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E7F46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BA7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D56EBAD" wp14:editId="1A9C23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247EA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0C2A" w14:textId="77777777" w:rsidR="00F35425" w:rsidRDefault="00F35425" w:rsidP="003856C9">
      <w:pPr>
        <w:spacing w:after="0" w:line="240" w:lineRule="auto"/>
      </w:pPr>
      <w:r>
        <w:separator/>
      </w:r>
    </w:p>
  </w:footnote>
  <w:footnote w:type="continuationSeparator" w:id="0">
    <w:p w14:paraId="1B716480" w14:textId="77777777" w:rsidR="00F35425" w:rsidRDefault="00F3542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D9D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2FBBD4A" wp14:editId="6E99BC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CF101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AA2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FAAC2B3" wp14:editId="34FC47B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AEECE5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Home" style="width:24.9pt;height:24.9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CLtSURBVHgB7d1/rN31XcfxtWspY2XDdT/ImjIg1Y2YZWPoAuui&#13;&#10;4YeGCI3LVDo1mtElJEuGi1O38ofRRDtcsqi1ajQ6yBKSxoa4MFEzWBoMEDLXDGbJ6iArdMI6axE2&#13;&#10;GC3rQF+vwRmXy7nnc35839/353zO8518uLf3fM/nx+Pz/ny+3HvPPZ9XvIJ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" o:bullet="t">
        <v:imagedata r:id="rId1" o:title=""/>
      </v:shape>
    </w:pict>
  </w:numPicBullet>
  <w:abstractNum w:abstractNumId="0" w15:restartNumberingAfterBreak="0">
    <w:nsid w:val="4F792810"/>
    <w:multiLevelType w:val="hybridMultilevel"/>
    <w:tmpl w:val="640A54CA"/>
    <w:lvl w:ilvl="0" w:tplc="362A58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94A8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46E7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349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7AE2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059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05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42B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0895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7090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26"/>
    <w:rsid w:val="0002117E"/>
    <w:rsid w:val="00052BE1"/>
    <w:rsid w:val="0007412A"/>
    <w:rsid w:val="00096558"/>
    <w:rsid w:val="0010199E"/>
    <w:rsid w:val="00107396"/>
    <w:rsid w:val="001765FE"/>
    <w:rsid w:val="001859BC"/>
    <w:rsid w:val="0019561F"/>
    <w:rsid w:val="001A20A6"/>
    <w:rsid w:val="001B32D2"/>
    <w:rsid w:val="001D2892"/>
    <w:rsid w:val="001E697D"/>
    <w:rsid w:val="002257D9"/>
    <w:rsid w:val="00252553"/>
    <w:rsid w:val="00253F6B"/>
    <w:rsid w:val="002725D6"/>
    <w:rsid w:val="00293B83"/>
    <w:rsid w:val="002A3621"/>
    <w:rsid w:val="002B3890"/>
    <w:rsid w:val="002B38DD"/>
    <w:rsid w:val="002B7747"/>
    <w:rsid w:val="002C77B9"/>
    <w:rsid w:val="002F485A"/>
    <w:rsid w:val="003053D9"/>
    <w:rsid w:val="00315A0C"/>
    <w:rsid w:val="00331D97"/>
    <w:rsid w:val="0035493D"/>
    <w:rsid w:val="0037163A"/>
    <w:rsid w:val="003856C9"/>
    <w:rsid w:val="00396369"/>
    <w:rsid w:val="003F4D31"/>
    <w:rsid w:val="004213A9"/>
    <w:rsid w:val="0043426C"/>
    <w:rsid w:val="00441EB9"/>
    <w:rsid w:val="00446737"/>
    <w:rsid w:val="00463463"/>
    <w:rsid w:val="00473EF8"/>
    <w:rsid w:val="004760E5"/>
    <w:rsid w:val="004823C9"/>
    <w:rsid w:val="004D22BB"/>
    <w:rsid w:val="004F169A"/>
    <w:rsid w:val="005152F2"/>
    <w:rsid w:val="0052614D"/>
    <w:rsid w:val="00533A41"/>
    <w:rsid w:val="00534E4E"/>
    <w:rsid w:val="00551D35"/>
    <w:rsid w:val="00557019"/>
    <w:rsid w:val="00562EC3"/>
    <w:rsid w:val="005674AC"/>
    <w:rsid w:val="00594909"/>
    <w:rsid w:val="005A1E51"/>
    <w:rsid w:val="005A597E"/>
    <w:rsid w:val="005A7E57"/>
    <w:rsid w:val="00604A14"/>
    <w:rsid w:val="00616FF4"/>
    <w:rsid w:val="00636013"/>
    <w:rsid w:val="00685884"/>
    <w:rsid w:val="006A3CE7"/>
    <w:rsid w:val="006A5582"/>
    <w:rsid w:val="006A6C85"/>
    <w:rsid w:val="006D4AC4"/>
    <w:rsid w:val="006F7C26"/>
    <w:rsid w:val="00714E1E"/>
    <w:rsid w:val="007247F1"/>
    <w:rsid w:val="0073721F"/>
    <w:rsid w:val="0073781D"/>
    <w:rsid w:val="00743379"/>
    <w:rsid w:val="007458E9"/>
    <w:rsid w:val="00762C1D"/>
    <w:rsid w:val="00765D68"/>
    <w:rsid w:val="0078020B"/>
    <w:rsid w:val="007803B7"/>
    <w:rsid w:val="00797346"/>
    <w:rsid w:val="007B2F5C"/>
    <w:rsid w:val="007C5F05"/>
    <w:rsid w:val="0080784A"/>
    <w:rsid w:val="00832043"/>
    <w:rsid w:val="00832F81"/>
    <w:rsid w:val="00886CBF"/>
    <w:rsid w:val="008C7CA2"/>
    <w:rsid w:val="008F6337"/>
    <w:rsid w:val="008F6A4C"/>
    <w:rsid w:val="00927408"/>
    <w:rsid w:val="00966475"/>
    <w:rsid w:val="009B0673"/>
    <w:rsid w:val="009F3124"/>
    <w:rsid w:val="00A04119"/>
    <w:rsid w:val="00A42F91"/>
    <w:rsid w:val="00A639FE"/>
    <w:rsid w:val="00A71679"/>
    <w:rsid w:val="00A72B77"/>
    <w:rsid w:val="00AA4389"/>
    <w:rsid w:val="00AC48B8"/>
    <w:rsid w:val="00AF1258"/>
    <w:rsid w:val="00B01E52"/>
    <w:rsid w:val="00B43A3B"/>
    <w:rsid w:val="00B550FC"/>
    <w:rsid w:val="00B76FB5"/>
    <w:rsid w:val="00B85871"/>
    <w:rsid w:val="00B93310"/>
    <w:rsid w:val="00BA2393"/>
    <w:rsid w:val="00BB454A"/>
    <w:rsid w:val="00BC1F18"/>
    <w:rsid w:val="00BD0809"/>
    <w:rsid w:val="00BD2E58"/>
    <w:rsid w:val="00BE70F7"/>
    <w:rsid w:val="00BF6BAB"/>
    <w:rsid w:val="00C007A5"/>
    <w:rsid w:val="00C4403A"/>
    <w:rsid w:val="00CC3E9F"/>
    <w:rsid w:val="00CE6306"/>
    <w:rsid w:val="00D02002"/>
    <w:rsid w:val="00D11C4D"/>
    <w:rsid w:val="00D5067A"/>
    <w:rsid w:val="00DC79BB"/>
    <w:rsid w:val="00E34D58"/>
    <w:rsid w:val="00E6019A"/>
    <w:rsid w:val="00E7394B"/>
    <w:rsid w:val="00E941EF"/>
    <w:rsid w:val="00EB1C1B"/>
    <w:rsid w:val="00F35425"/>
    <w:rsid w:val="00F45583"/>
    <w:rsid w:val="00F51920"/>
    <w:rsid w:val="00F56435"/>
    <w:rsid w:val="00F65359"/>
    <w:rsid w:val="00FA07AA"/>
    <w:rsid w:val="00FA29E0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C3D78F"/>
  <w15:chartTrackingRefBased/>
  <w15:docId w15:val="{4D6DD620-587D-AC4D-AEB6-7390178E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59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customStyle="1" w:styleId="Information">
    <w:name w:val="Information"/>
    <w:basedOn w:val="BodyText"/>
    <w:uiPriority w:val="1"/>
    <w:qFormat/>
    <w:rsid w:val="001E697D"/>
    <w:pPr>
      <w:widowControl w:val="0"/>
      <w:kinsoku w:val="0"/>
      <w:overflowPunct w:val="0"/>
      <w:autoSpaceDE w:val="0"/>
      <w:autoSpaceDN w:val="0"/>
      <w:adjustRightInd w:val="0"/>
      <w:spacing w:before="4" w:after="0" w:line="240" w:lineRule="auto"/>
      <w:jc w:val="left"/>
    </w:pPr>
    <w:rPr>
      <w:rFonts w:ascii="Calibri" w:eastAsiaTheme="minorEastAsia" w:hAnsi="Calibri" w:cs="Calibri"/>
      <w:color w:val="FFC000" w:themeColor="accent4"/>
      <w:szCs w:val="17"/>
    </w:rPr>
  </w:style>
  <w:style w:type="paragraph" w:styleId="BodyText">
    <w:name w:val="Body Text"/>
    <w:basedOn w:val="Normal"/>
    <w:link w:val="BodyTextChar"/>
    <w:uiPriority w:val="99"/>
    <w:semiHidden/>
    <w:unhideWhenUsed/>
    <w:rsid w:val="001E69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697D"/>
  </w:style>
  <w:style w:type="character" w:customStyle="1" w:styleId="Heading6Char">
    <w:name w:val="Heading 6 Char"/>
    <w:basedOn w:val="DefaultParagraphFont"/>
    <w:link w:val="Heading6"/>
    <w:uiPriority w:val="9"/>
    <w:rsid w:val="0035493D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A597E"/>
    <w:rPr>
      <w:rFonts w:asciiTheme="majorHAnsi" w:eastAsiaTheme="majorEastAsia" w:hAnsiTheme="majorHAnsi" w:cstheme="majorBidi"/>
      <w:i/>
      <w:iCs/>
      <w:color w:val="1B5A56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ja/Library/Containers/com.microsoft.Word/Data/Library/Application%20Support/Microsoft/Office/16.0/DTS/en-GB%7b71155DAF-973D-E04D-8421-B6BC71C9F5C2%7d/%7b51C75513-7EFC-8749-B0F9-5DEB5E43CC7A%7dtf16392740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{51C75513-7EFC-8749-B0F9-5DEB5E43CC7A}tf16392740.dotx</Template>
  <TotalTime>11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Drinic</dc:creator>
  <cp:keywords/>
  <dc:description/>
  <cp:lastModifiedBy>Sanja Drinic</cp:lastModifiedBy>
  <cp:revision>14</cp:revision>
  <dcterms:created xsi:type="dcterms:W3CDTF">2023-01-04T15:29:00Z</dcterms:created>
  <dcterms:modified xsi:type="dcterms:W3CDTF">2023-01-04T18:27:00Z</dcterms:modified>
</cp:coreProperties>
</file>